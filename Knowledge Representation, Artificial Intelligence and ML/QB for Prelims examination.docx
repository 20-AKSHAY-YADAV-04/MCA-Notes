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480" w:before="0" w:after="0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Q.1) </w:t>
      </w:r>
      <w:r>
        <w:rPr>
          <w:rStyle w:val="StrongEmphasis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 xml:space="preserve">What are the different Algorithm techniques in Machine </w:t>
      </w:r>
    </w:p>
    <w:p>
      <w:pPr>
        <w:pStyle w:val="Normal"/>
        <w:spacing w:lineRule="auto" w:line="480" w:before="0" w:after="0"/>
        <w:rPr/>
      </w:pPr>
      <w:r>
        <w:rPr>
          <w:rStyle w:val="StrongEmphasis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 xml:space="preserve"> </w:t>
      </w:r>
      <w:r>
        <w:rPr>
          <w:rStyle w:val="StrongEmphasis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 xml:space="preserve">Learning? Explain Supervised and Reinforcement </w:t>
      </w:r>
    </w:p>
    <w:p>
      <w:pPr>
        <w:pStyle w:val="Normal"/>
        <w:spacing w:lineRule="auto" w:line="48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Q.2)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What are the different components of the Expert System?</w:t>
      </w:r>
    </w:p>
    <w:p>
      <w:pPr>
        <w:pStyle w:val="Normal"/>
        <w:spacing w:lineRule="auto" w:line="480" w:before="0" w:after="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Q.3) </w:t>
      </w:r>
      <w:r>
        <w:rPr>
          <w:rStyle w:val="StrongEmphasis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What is ‘Training set’ and ‘Test set’?</w:t>
      </w:r>
    </w:p>
    <w:p>
      <w:pPr>
        <w:pStyle w:val="Normal"/>
        <w:spacing w:lineRule="auto" w:line="480" w:before="0" w:after="0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Q.4)  </w:t>
      </w:r>
      <w:r>
        <w:rPr>
          <w:rStyle w:val="StrongEmphasis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What are support vector machines?</w:t>
      </w:r>
    </w:p>
    <w:p>
      <w:pPr>
        <w:pStyle w:val="Normal"/>
        <w:spacing w:lineRule="auto" w:line="480" w:before="0" w:after="0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Q.5) </w:t>
      </w:r>
      <w:r>
        <w:rPr>
          <w:rStyle w:val="StrongEmphasis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Cycle of Knowledge Representation in AI</w:t>
      </w:r>
    </w:p>
    <w:p>
      <w:pPr>
        <w:pStyle w:val="Normal"/>
        <w:spacing w:lineRule="auto" w:line="480" w:before="0" w:after="0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Q.6)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What is Deep Learning?</w:t>
      </w:r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Q.7) </w:t>
      </w:r>
      <w:r>
        <w:rPr>
          <w:rStyle w:val="StrongEmphasis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What is the difference between AI, Machine Learning and Deep Learning?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Q.8) Write a note on </w:t>
        <w:tab/>
        <w:tab/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 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ab/>
        <w:t xml:space="preserve">a) Agent in AI             b) PEAS in AI     c) Turing Test  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d) Applications of AI           e)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What is overfitting?</w:t>
      </w:r>
    </w:p>
    <w:p>
      <w:pPr>
        <w:pStyle w:val="TextBody"/>
        <w:spacing w:lineRule="auto" w:line="360" w:before="0" w:after="200"/>
        <w:ind w:hanging="0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Q.9. what do you mean by heuristic knowledge</w:t>
      </w:r>
    </w:p>
    <w:p>
      <w:pPr>
        <w:pStyle w:val="TextBody"/>
        <w:spacing w:lineRule="auto" w:line="360" w:before="0" w:after="200"/>
        <w:ind w:hanging="0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zh-CN" w:bidi="ar-SA"/>
        </w:rPr>
        <w:t>Q.10. What are the different operations used in propositional logic.</w:t>
      </w:r>
    </w:p>
    <w:p>
      <w:pPr>
        <w:pStyle w:val="TextBody"/>
        <w:spacing w:lineRule="auto" w:line="360" w:before="0" w:after="200"/>
        <w:ind w:hanging="0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zh-CN" w:bidi="ar-SA"/>
        </w:rPr>
        <w:t>Q.11. What is neural network in the context of Deep leaning.</w:t>
      </w:r>
    </w:p>
    <w:p>
      <w:pPr>
        <w:pStyle w:val="TextBody"/>
        <w:spacing w:lineRule="auto" w:line="360" w:before="0" w:after="200"/>
        <w:ind w:hanging="0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zh-CN" w:bidi="ar-SA"/>
        </w:rPr>
        <w:t>Q.12. What do you mean by linear regression and logistic regression.</w:t>
      </w:r>
    </w:p>
    <w:p>
      <w:pPr>
        <w:pStyle w:val="TextBody"/>
        <w:spacing w:lineRule="auto" w:line="360" w:before="0" w:after="200"/>
        <w:ind w:hanging="0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zh-CN" w:bidi="ar-SA"/>
        </w:rPr>
        <w:t>Q.13. What do you mean by natural language processing.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ource Sans Pro">
    <w:altName w:val="sans-serif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Source Sans Pro;sans-serif" w:hAnsi="Source Sans Pro;sans-serif" w:cs="OpenSymbol"/>
      <w:b w:val="false"/>
      <w:sz w:val="27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Roboto;sans-serif" w:hAnsi="Roboto;sans-serif"/>
      <w:b w:val="false"/>
      <w:i w:val="false"/>
      <w:caps w:val="false"/>
      <w:smallCaps w:val="false"/>
      <w:strike w:val="false"/>
      <w:dstrike w:val="false"/>
      <w:color w:val="1179EF"/>
      <w:spacing w:val="0"/>
      <w:sz w:val="24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Normal_x005F_x005F_x0000_</Template>
  <TotalTime>90</TotalTime>
  <Application>LibreOffice/6.0.7.3$Linux_X86_64 LibreOffice_project/00m0$Build-3</Application>
  <Pages>1</Pages>
  <Words>135</Words>
  <Characters>675</Characters>
  <CharactersWithSpaces>841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2022-03-17T15:51:00Z</dcterms:created>
  <dc:creator>HOD MCA</dc:creator>
  <dc:description/>
  <dc:language>en-IN</dc:language>
  <cp:lastModifiedBy/>
  <cp:lastPrinted>2010-03-26T13:16:00Z</cp:lastPrinted>
  <dcterms:modified xsi:type="dcterms:W3CDTF">2022-03-23T12:58:19Z</dcterms:modified>
  <cp:revision>27</cp:revision>
  <dc:subject/>
  <dc:title/>
</cp:coreProperties>
</file>